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7E7907">
      <w:pPr>
        <w:pStyle w:val="Puesto"/>
      </w:pPr>
      <w:r>
        <w:t>Guía de ejercicios</w:t>
      </w:r>
      <w:r w:rsidR="009374B5">
        <w:t xml:space="preserve"> de autoevaluación</w:t>
      </w:r>
    </w:p>
    <w:p w:rsidR="00855982" w:rsidRPr="00E244A6" w:rsidRDefault="00E244A6" w:rsidP="00855982">
      <w:pPr>
        <w:pStyle w:val="Ttulo1"/>
        <w:rPr>
          <w:sz w:val="28"/>
          <w:szCs w:val="28"/>
        </w:rPr>
      </w:pPr>
      <w:r w:rsidRPr="00E244A6">
        <w:rPr>
          <w:sz w:val="28"/>
          <w:szCs w:val="28"/>
        </w:rPr>
        <w:t>responda verdadero o falso y justifique las respuestas falsas</w:t>
      </w:r>
    </w:p>
    <w:p w:rsidR="00855982" w:rsidRDefault="00E244A6" w:rsidP="00E244A6">
      <w:pPr>
        <w:pStyle w:val="Prrafodelista"/>
        <w:numPr>
          <w:ilvl w:val="0"/>
          <w:numId w:val="30"/>
        </w:numPr>
        <w:jc w:val="both"/>
      </w:pPr>
      <w:r>
        <w:t>_______</w:t>
      </w:r>
      <w:r w:rsidRPr="00E244A6">
        <w:t>Un arreglo puede almacenar muchos tipos diferentes de valores.</w:t>
      </w:r>
    </w:p>
    <w:p w:rsidR="00E244A6" w:rsidRDefault="00E244A6" w:rsidP="00E244A6">
      <w:pPr>
        <w:pStyle w:val="Prrafodelista"/>
        <w:numPr>
          <w:ilvl w:val="0"/>
          <w:numId w:val="30"/>
        </w:numPr>
        <w:jc w:val="both"/>
      </w:pPr>
      <w:r>
        <w:t>_______</w:t>
      </w:r>
      <w:r w:rsidRPr="00E244A6">
        <w:t xml:space="preserve">El subíndice de un arreglo puede ser del tipo de datos </w:t>
      </w:r>
      <w:r>
        <w:t>doublé.</w:t>
      </w:r>
    </w:p>
    <w:p w:rsidR="00E244A6" w:rsidRDefault="00E244A6" w:rsidP="00E244A6">
      <w:pPr>
        <w:pStyle w:val="Prrafodelista"/>
        <w:numPr>
          <w:ilvl w:val="0"/>
          <w:numId w:val="30"/>
        </w:numPr>
        <w:jc w:val="both"/>
      </w:pPr>
      <w:r>
        <w:t>_______</w:t>
      </w:r>
      <w:r w:rsidRPr="00E244A6">
        <w:t>Si en una lista de inicializadores existen menos inicializadores que elementos del arreglo, C inicializa automáticamente</w:t>
      </w:r>
      <w:r w:rsidRPr="00E244A6">
        <w:t xml:space="preserve"> </w:t>
      </w:r>
      <w:r w:rsidRPr="00E244A6">
        <w:t>con el último valor de la lista a los elementos sobrantes.</w:t>
      </w:r>
    </w:p>
    <w:p w:rsidR="00E244A6" w:rsidRDefault="00E244A6" w:rsidP="00E244A6">
      <w:pPr>
        <w:pStyle w:val="Prrafodelista"/>
        <w:numPr>
          <w:ilvl w:val="0"/>
          <w:numId w:val="30"/>
        </w:numPr>
        <w:jc w:val="both"/>
      </w:pPr>
      <w:r>
        <w:t>_______</w:t>
      </w:r>
      <w:r w:rsidRPr="00E244A6">
        <w:t xml:space="preserve"> Si una lista de inicializadores contiene más inicializadores que elementos en el arreglo, es un error.</w:t>
      </w:r>
    </w:p>
    <w:p w:rsidR="00E244A6" w:rsidRDefault="00E244A6" w:rsidP="00E244A6">
      <w:pPr>
        <w:pStyle w:val="Prrafodelista"/>
        <w:numPr>
          <w:ilvl w:val="0"/>
          <w:numId w:val="30"/>
        </w:numPr>
        <w:jc w:val="both"/>
      </w:pPr>
      <w:r>
        <w:t>_______</w:t>
      </w:r>
      <w:r w:rsidRPr="00E244A6">
        <w:t xml:space="preserve"> </w:t>
      </w:r>
      <w:r>
        <w:t>Un elemento particular de un arreglo que es pasado a una función y modificado en la función llamada, contendrá</w:t>
      </w:r>
      <w:r>
        <w:t xml:space="preserve"> </w:t>
      </w:r>
      <w:r>
        <w:t>el valor modificado en la función que llama.</w:t>
      </w:r>
    </w:p>
    <w:p w:rsidR="007E7907" w:rsidRPr="00E244A6" w:rsidRDefault="00E244A6" w:rsidP="007E7907">
      <w:pPr>
        <w:pStyle w:val="Ttulo1"/>
        <w:rPr>
          <w:sz w:val="28"/>
          <w:szCs w:val="28"/>
        </w:rPr>
      </w:pPr>
      <w:r w:rsidRPr="00E244A6">
        <w:rPr>
          <w:sz w:val="28"/>
          <w:szCs w:val="28"/>
        </w:rPr>
        <w:t>Complete los espacios en blanco</w:t>
      </w:r>
    </w:p>
    <w:p w:rsidR="007E7907" w:rsidRDefault="00E244A6" w:rsidP="00E244A6">
      <w:pPr>
        <w:pStyle w:val="Prrafodelista"/>
        <w:numPr>
          <w:ilvl w:val="0"/>
          <w:numId w:val="32"/>
        </w:numPr>
        <w:jc w:val="both"/>
      </w:pPr>
      <w:r w:rsidRPr="00E244A6">
        <w:t>Las listas y las ta</w:t>
      </w:r>
      <w:r>
        <w:t>blas de valores se almacenan en_____________________</w:t>
      </w:r>
      <w:r w:rsidRPr="00E244A6">
        <w:t>.</w:t>
      </w:r>
    </w:p>
    <w:p w:rsidR="00E244A6" w:rsidRDefault="00E244A6" w:rsidP="00E244A6">
      <w:pPr>
        <w:pStyle w:val="Prrafodelista"/>
        <w:numPr>
          <w:ilvl w:val="0"/>
          <w:numId w:val="32"/>
        </w:numPr>
        <w:jc w:val="both"/>
      </w:pPr>
      <w:r w:rsidRPr="00E244A6">
        <w:t>Al número utilizado para hacer referencia a un elemento particular de un arreglo se le llama</w:t>
      </w:r>
      <w:r>
        <w:t>_____________________.</w:t>
      </w:r>
    </w:p>
    <w:p w:rsidR="00E244A6" w:rsidRDefault="00E244A6" w:rsidP="00E244A6">
      <w:pPr>
        <w:pStyle w:val="Prrafodelista"/>
        <w:numPr>
          <w:ilvl w:val="0"/>
          <w:numId w:val="32"/>
        </w:numPr>
        <w:jc w:val="both"/>
      </w:pPr>
      <w:r>
        <w:t>Debe utilizarse una ________________________</w:t>
      </w:r>
      <w:r>
        <w:t>para especificar el tamaño de un arreglo, debido a que ésta hace al programa</w:t>
      </w:r>
      <w:r>
        <w:t xml:space="preserve"> </w:t>
      </w:r>
      <w:r>
        <w:t>más escalable.</w:t>
      </w:r>
    </w:p>
    <w:p w:rsidR="00E244A6" w:rsidRDefault="00E244A6" w:rsidP="00E244A6">
      <w:pPr>
        <w:pStyle w:val="Prrafodelista"/>
        <w:numPr>
          <w:ilvl w:val="0"/>
          <w:numId w:val="32"/>
        </w:numPr>
        <w:jc w:val="both"/>
      </w:pPr>
      <w:r w:rsidRPr="00E244A6">
        <w:t xml:space="preserve">Al proceso de colocar en orden a los elementos de un arreglo se le llama </w:t>
      </w:r>
      <w:r>
        <w:t>________________</w:t>
      </w:r>
      <w:r w:rsidRPr="00E244A6">
        <w:t>de un arreglo</w:t>
      </w:r>
      <w:r>
        <w:t>.</w:t>
      </w:r>
    </w:p>
    <w:p w:rsidR="00E244A6" w:rsidRDefault="00E244A6" w:rsidP="00E244A6">
      <w:pPr>
        <w:pStyle w:val="Prrafodelista"/>
        <w:numPr>
          <w:ilvl w:val="0"/>
          <w:numId w:val="32"/>
        </w:numPr>
        <w:jc w:val="both"/>
      </w:pPr>
      <w:r w:rsidRPr="00E244A6">
        <w:t>Determinar si un arreglo contiene un cierto valor clave se le llama</w:t>
      </w:r>
      <w:r>
        <w:t>__________________</w:t>
      </w:r>
      <w:r w:rsidRPr="00E244A6">
        <w:t xml:space="preserve"> en el arreglo.</w:t>
      </w:r>
    </w:p>
    <w:p w:rsidR="00E244A6" w:rsidRDefault="00E244A6" w:rsidP="00E244A6">
      <w:pPr>
        <w:jc w:val="both"/>
      </w:pPr>
    </w:p>
    <w:p w:rsidR="00E244A6" w:rsidRPr="00E244A6" w:rsidRDefault="00E244A6" w:rsidP="00E244A6">
      <w:pPr>
        <w:pStyle w:val="Ttulo1"/>
        <w:rPr>
          <w:sz w:val="28"/>
          <w:szCs w:val="28"/>
        </w:rPr>
      </w:pPr>
      <w:r w:rsidRPr="00E244A6">
        <w:rPr>
          <w:sz w:val="28"/>
          <w:szCs w:val="28"/>
        </w:rPr>
        <w:t>Responda las siguientes preguntas, con respecto a un arreglo llamado fracciones.</w:t>
      </w:r>
    </w:p>
    <w:p w:rsidR="00E244A6" w:rsidRDefault="00E244A6" w:rsidP="00E244A6">
      <w:pPr>
        <w:pStyle w:val="Prrafodelista"/>
        <w:numPr>
          <w:ilvl w:val="0"/>
          <w:numId w:val="33"/>
        </w:numPr>
        <w:jc w:val="both"/>
      </w:pPr>
      <w:r w:rsidRPr="00E244A6">
        <w:t>Declare una constante simbólica TAMANIO para que sea reemplazada con el texto de reemplazo 10.</w:t>
      </w: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jc w:val="both"/>
      </w:pPr>
    </w:p>
    <w:p w:rsidR="00E244A6" w:rsidRDefault="00E244A6" w:rsidP="00E244A6">
      <w:pPr>
        <w:pStyle w:val="Prrafodelista"/>
        <w:numPr>
          <w:ilvl w:val="0"/>
          <w:numId w:val="33"/>
        </w:numPr>
        <w:jc w:val="both"/>
      </w:pPr>
      <w:r w:rsidRPr="00E244A6">
        <w:t xml:space="preserve">Declare un arreglo con TAMANIO elementos de tipo </w:t>
      </w:r>
      <w:proofErr w:type="spellStart"/>
      <w:r w:rsidRPr="00E244A6">
        <w:t>double</w:t>
      </w:r>
      <w:proofErr w:type="spellEnd"/>
      <w:r w:rsidRPr="00E244A6">
        <w:t>, e inicialice los elementos en 0.</w:t>
      </w:r>
    </w:p>
    <w:p w:rsidR="009374B5" w:rsidRDefault="009374B5" w:rsidP="009374B5">
      <w:pPr>
        <w:jc w:val="both"/>
      </w:pPr>
    </w:p>
    <w:p w:rsidR="00E244A6" w:rsidRDefault="007F1DBC" w:rsidP="00E244A6">
      <w:pPr>
        <w:pStyle w:val="Prrafodelista"/>
        <w:numPr>
          <w:ilvl w:val="0"/>
          <w:numId w:val="33"/>
        </w:numPr>
        <w:jc w:val="both"/>
      </w:pPr>
      <w:r>
        <w:t>Haga referencia al cuarto elemento</w:t>
      </w:r>
      <w:r w:rsidR="00E244A6" w:rsidRPr="00E244A6">
        <w:t xml:space="preserve"> del arreglo.</w:t>
      </w:r>
    </w:p>
    <w:p w:rsidR="009374B5" w:rsidRDefault="009374B5" w:rsidP="009374B5">
      <w:pPr>
        <w:jc w:val="both"/>
      </w:pPr>
    </w:p>
    <w:p w:rsidR="00E244A6" w:rsidRDefault="00E244A6" w:rsidP="00E244A6">
      <w:pPr>
        <w:pStyle w:val="Prrafodelista"/>
        <w:numPr>
          <w:ilvl w:val="0"/>
          <w:numId w:val="33"/>
        </w:numPr>
        <w:jc w:val="both"/>
      </w:pPr>
      <w:r w:rsidRPr="00E244A6">
        <w:t xml:space="preserve">Asigne el valor 1.667 al </w:t>
      </w:r>
      <w:r w:rsidR="007F1DBC">
        <w:t xml:space="preserve">octavo elemento </w:t>
      </w:r>
      <w:r w:rsidRPr="00E244A6">
        <w:t xml:space="preserve"> del arreglo.</w:t>
      </w:r>
    </w:p>
    <w:p w:rsidR="009374B5" w:rsidRDefault="009374B5" w:rsidP="009374B5">
      <w:pPr>
        <w:pStyle w:val="Prrafodelista"/>
      </w:pPr>
    </w:p>
    <w:p w:rsidR="009374B5" w:rsidRDefault="009374B5" w:rsidP="009374B5">
      <w:pPr>
        <w:pStyle w:val="Prrafodelista"/>
        <w:jc w:val="both"/>
      </w:pPr>
    </w:p>
    <w:p w:rsidR="00E244A6" w:rsidRDefault="00E244A6" w:rsidP="00E244A6">
      <w:pPr>
        <w:pStyle w:val="Prrafodelista"/>
        <w:numPr>
          <w:ilvl w:val="0"/>
          <w:numId w:val="33"/>
        </w:numPr>
        <w:jc w:val="both"/>
      </w:pPr>
      <w:r w:rsidRPr="00E244A6">
        <w:t>Asigne el valor 3.333 al séptimo elemento del arreglo.</w:t>
      </w: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jc w:val="both"/>
      </w:pPr>
    </w:p>
    <w:p w:rsidR="00E244A6" w:rsidRDefault="007F1DBC" w:rsidP="009374B5">
      <w:pPr>
        <w:pStyle w:val="Prrafodelista"/>
        <w:numPr>
          <w:ilvl w:val="0"/>
          <w:numId w:val="33"/>
        </w:numPr>
        <w:jc w:val="both"/>
      </w:pPr>
      <w:r>
        <w:t xml:space="preserve">Despliegue el quinto y octavo elemento </w:t>
      </w:r>
      <w:r w:rsidR="00E244A6">
        <w:t>del arreglo con dos dígitos de precisión a la derecha del punto decimal, y muestre</w:t>
      </w:r>
      <w:r w:rsidR="009374B5">
        <w:t xml:space="preserve"> </w:t>
      </w:r>
      <w:r w:rsidR="00E244A6">
        <w:t>la salida que aparece en pantalla.</w:t>
      </w: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numPr>
          <w:ilvl w:val="0"/>
          <w:numId w:val="33"/>
        </w:numPr>
        <w:jc w:val="both"/>
      </w:pPr>
      <w:r>
        <w:t xml:space="preserve">Despliegue todos los elementos del arreglo mediante la instrucción de repetición </w:t>
      </w:r>
      <w:proofErr w:type="spellStart"/>
      <w:r>
        <w:t>for</w:t>
      </w:r>
      <w:proofErr w:type="spellEnd"/>
      <w:r>
        <w:t>. Suponga que una variable</w:t>
      </w:r>
      <w:r>
        <w:t xml:space="preserve"> </w:t>
      </w:r>
      <w:r>
        <w:t xml:space="preserve">entera x ha sido definida como una variable de control para </w:t>
      </w:r>
      <w:r w:rsidR="007F1DBC">
        <w:t xml:space="preserve">incrementar en </w:t>
      </w:r>
      <w:r>
        <w:t>el ciclo. Muestre la salida.</w:t>
      </w: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jc w:val="both"/>
      </w:pPr>
    </w:p>
    <w:p w:rsidR="009374B5" w:rsidRPr="00E244A6" w:rsidRDefault="009374B5" w:rsidP="009374B5">
      <w:pPr>
        <w:pStyle w:val="Ttulo1"/>
        <w:rPr>
          <w:sz w:val="28"/>
          <w:szCs w:val="28"/>
        </w:rPr>
      </w:pPr>
      <w:r w:rsidRPr="009374B5">
        <w:rPr>
          <w:sz w:val="28"/>
          <w:szCs w:val="28"/>
        </w:rPr>
        <w:t>Encuentre el error en cada uno de los siguientes segmentos de programa y corríjalo:</w:t>
      </w:r>
    </w:p>
    <w:p w:rsidR="009374B5" w:rsidRDefault="009374B5" w:rsidP="009374B5">
      <w:pPr>
        <w:pStyle w:val="Prrafodelista"/>
        <w:numPr>
          <w:ilvl w:val="0"/>
          <w:numId w:val="35"/>
        </w:numPr>
        <w:jc w:val="both"/>
      </w:pPr>
      <w:r w:rsidRPr="009374B5">
        <w:t>#define TAMANIO 100;</w:t>
      </w: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numPr>
          <w:ilvl w:val="0"/>
          <w:numId w:val="35"/>
        </w:numPr>
        <w:jc w:val="both"/>
      </w:pPr>
      <w:r w:rsidRPr="009374B5">
        <w:t>TAMANIO = 10;</w:t>
      </w: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numPr>
          <w:ilvl w:val="0"/>
          <w:numId w:val="35"/>
        </w:numPr>
        <w:jc w:val="both"/>
      </w:pPr>
      <w:r>
        <w:t xml:space="preserve">Suponga que </w:t>
      </w:r>
      <w:proofErr w:type="spellStart"/>
      <w:r>
        <w:t>int</w:t>
      </w:r>
      <w:proofErr w:type="spellEnd"/>
      <w:r>
        <w:t xml:space="preserve"> b[ 10 ] = { 0 }, i;</w:t>
      </w:r>
    </w:p>
    <w:p w:rsidR="009374B5" w:rsidRDefault="009374B5" w:rsidP="009374B5">
      <w:pPr>
        <w:pStyle w:val="Prrafodelista"/>
        <w:jc w:val="both"/>
      </w:pPr>
      <w:proofErr w:type="spellStart"/>
      <w:proofErr w:type="gramStart"/>
      <w:r>
        <w:t>for</w:t>
      </w:r>
      <w:proofErr w:type="spellEnd"/>
      <w:proofErr w:type="gramEnd"/>
      <w:r>
        <w:t xml:space="preserve"> ( i = 0; i &lt;= 10; i++ )</w:t>
      </w:r>
    </w:p>
    <w:p w:rsidR="009374B5" w:rsidRDefault="009374B5" w:rsidP="009374B5">
      <w:pPr>
        <w:pStyle w:val="Prrafodelista"/>
        <w:jc w:val="both"/>
      </w:pPr>
      <w:r>
        <w:t xml:space="preserve">       </w:t>
      </w:r>
      <w:proofErr w:type="gramStart"/>
      <w:r>
        <w:t>b</w:t>
      </w:r>
      <w:proofErr w:type="gramEnd"/>
      <w:r>
        <w:t>[ i ] = 1;</w:t>
      </w: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jc w:val="both"/>
      </w:pPr>
    </w:p>
    <w:p w:rsidR="009374B5" w:rsidRDefault="009374B5" w:rsidP="009374B5">
      <w:pPr>
        <w:pStyle w:val="Prrafodelista"/>
        <w:numPr>
          <w:ilvl w:val="0"/>
          <w:numId w:val="35"/>
        </w:numPr>
        <w:jc w:val="both"/>
      </w:pPr>
      <w:r w:rsidRPr="009374B5">
        <w:t>#</w:t>
      </w:r>
      <w:proofErr w:type="spellStart"/>
      <w:r w:rsidRPr="009374B5">
        <w:t>include</w:t>
      </w:r>
      <w:proofErr w:type="spellEnd"/>
      <w:r w:rsidRPr="009374B5">
        <w:t xml:space="preserve"> &lt;</w:t>
      </w:r>
      <w:proofErr w:type="spellStart"/>
      <w:r w:rsidRPr="009374B5">
        <w:t>stdio.h</w:t>
      </w:r>
      <w:proofErr w:type="spellEnd"/>
      <w:r w:rsidRPr="009374B5">
        <w:t>&gt;;</w:t>
      </w:r>
    </w:p>
    <w:p w:rsidR="009374B5" w:rsidRDefault="009374B5" w:rsidP="007F1DBC">
      <w:pPr>
        <w:jc w:val="both"/>
      </w:pPr>
      <w:bookmarkStart w:id="0" w:name="_GoBack"/>
      <w:bookmarkEnd w:id="0"/>
    </w:p>
    <w:p w:rsidR="009374B5" w:rsidRDefault="009374B5" w:rsidP="009374B5">
      <w:pPr>
        <w:pStyle w:val="Prrafodelista"/>
        <w:jc w:val="both"/>
      </w:pPr>
    </w:p>
    <w:p w:rsidR="009374B5" w:rsidRPr="00855982" w:rsidRDefault="009374B5" w:rsidP="009374B5">
      <w:pPr>
        <w:pStyle w:val="Prrafodelista"/>
        <w:numPr>
          <w:ilvl w:val="0"/>
          <w:numId w:val="35"/>
        </w:numPr>
        <w:jc w:val="both"/>
      </w:pPr>
      <w:r w:rsidRPr="009374B5">
        <w:t>#define VALOR = 120</w:t>
      </w:r>
    </w:p>
    <w:sectPr w:rsidR="009374B5" w:rsidRPr="00855982" w:rsidSect="007F1DBC"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3AE" w:rsidRDefault="00C843AE" w:rsidP="00855982">
      <w:pPr>
        <w:spacing w:after="0" w:line="240" w:lineRule="auto"/>
      </w:pPr>
      <w:r>
        <w:separator/>
      </w:r>
    </w:p>
  </w:endnote>
  <w:endnote w:type="continuationSeparator" w:id="0">
    <w:p w:rsidR="00C843AE" w:rsidRDefault="00C843A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7F1DB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3AE" w:rsidRDefault="00C843AE" w:rsidP="00855982">
      <w:pPr>
        <w:spacing w:after="0" w:line="240" w:lineRule="auto"/>
      </w:pPr>
      <w:r>
        <w:separator/>
      </w:r>
    </w:p>
  </w:footnote>
  <w:footnote w:type="continuationSeparator" w:id="0">
    <w:p w:rsidR="00C843AE" w:rsidRDefault="00C843A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8720AB"/>
    <w:multiLevelType w:val="hybridMultilevel"/>
    <w:tmpl w:val="EBDC1F3E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C6D4A78"/>
    <w:multiLevelType w:val="hybridMultilevel"/>
    <w:tmpl w:val="5D0CF34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EB2553"/>
    <w:multiLevelType w:val="hybridMultilevel"/>
    <w:tmpl w:val="2648F0B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F247835"/>
    <w:multiLevelType w:val="hybridMultilevel"/>
    <w:tmpl w:val="A6C0ACA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30D613E"/>
    <w:multiLevelType w:val="hybridMultilevel"/>
    <w:tmpl w:val="0F2A08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6F7AA9"/>
    <w:multiLevelType w:val="hybridMultilevel"/>
    <w:tmpl w:val="809C89C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C55D74"/>
    <w:multiLevelType w:val="hybridMultilevel"/>
    <w:tmpl w:val="0F2A08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20"/>
  </w:num>
  <w:num w:numId="30">
    <w:abstractNumId w:val="22"/>
  </w:num>
  <w:num w:numId="31">
    <w:abstractNumId w:val="24"/>
  </w:num>
  <w:num w:numId="32">
    <w:abstractNumId w:val="19"/>
  </w:num>
  <w:num w:numId="33">
    <w:abstractNumId w:val="23"/>
  </w:num>
  <w:num w:numId="34">
    <w:abstractNumId w:val="13"/>
  </w:num>
  <w:num w:numId="35">
    <w:abstractNumId w:val="17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07"/>
    <w:rsid w:val="001D4362"/>
    <w:rsid w:val="007833A7"/>
    <w:rsid w:val="007E7907"/>
    <w:rsid w:val="007F1DBC"/>
    <w:rsid w:val="00855982"/>
    <w:rsid w:val="008C5B3A"/>
    <w:rsid w:val="009374B5"/>
    <w:rsid w:val="00A10484"/>
    <w:rsid w:val="00C717DD"/>
    <w:rsid w:val="00C843AE"/>
    <w:rsid w:val="00E244A6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FCE13-4462-450B-A710-AAD3CD2A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unhideWhenUsed/>
    <w:qFormat/>
    <w:rsid w:val="00E2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t\AppData\Roaming\Microsoft\Plantillas\Dise&#241;o%20de%20informe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79"/>
    <w:rsid w:val="004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8FDF970C2D4EFABCFEEA6D3D0DEED7">
    <w:name w:val="6E8FDF970C2D4EFABCFEEA6D3D0DEED7"/>
  </w:style>
  <w:style w:type="paragraph" w:customStyle="1" w:styleId="4AB65CCCF62D4B0E9AC62E2832852323">
    <w:name w:val="4AB65CCCF62D4B0E9AC62E2832852323"/>
  </w:style>
  <w:style w:type="paragraph" w:customStyle="1" w:styleId="CE234475170B439899E29D9B398DC85E">
    <w:name w:val="CE234475170B439899E29D9B398DC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37</TotalTime>
  <Pages>1</Pages>
  <Words>357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gabriela aguayo diaz</dc:creator>
  <cp:lastModifiedBy>gabriela aguayo diaz</cp:lastModifiedBy>
  <cp:revision>2</cp:revision>
  <cp:lastPrinted>2019-04-28T20:01:00Z</cp:lastPrinted>
  <dcterms:created xsi:type="dcterms:W3CDTF">2019-04-28T19:02:00Z</dcterms:created>
  <dcterms:modified xsi:type="dcterms:W3CDTF">2019-04-28T20:12:00Z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